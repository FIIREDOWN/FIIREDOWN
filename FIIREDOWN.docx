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FE" w:rsidRDefault="003C4FFE">
      <w:pPr>
        <w:rPr>
          <w:rFonts w:ascii="Arial Black" w:hAnsi="Arial Black"/>
          <w:noProof/>
          <w:sz w:val="144"/>
          <w:szCs w:val="144"/>
          <w:lang w:val="es-ES"/>
        </w:rPr>
      </w:pPr>
    </w:p>
    <w:p w:rsidR="003C4FFE" w:rsidRDefault="003C4FFE">
      <w:pPr>
        <w:rPr>
          <w:rFonts w:ascii="Arial Black" w:hAnsi="Arial Black"/>
          <w:noProof/>
          <w:sz w:val="144"/>
          <w:szCs w:val="144"/>
          <w:lang w:val="es-ES"/>
        </w:rPr>
      </w:pPr>
    </w:p>
    <w:p w:rsidR="003C69EC" w:rsidRPr="003C4FFE" w:rsidRDefault="003C4FFE">
      <w:pPr>
        <w:rPr>
          <w:rFonts w:cstheme="minorHAnsi"/>
          <w:b/>
          <w:noProof/>
          <w:sz w:val="144"/>
          <w:szCs w:val="144"/>
          <w:lang w:val="es-ES"/>
        </w:rPr>
      </w:pPr>
      <w:r w:rsidRPr="003C4FFE">
        <w:rPr>
          <w:rFonts w:cstheme="minorHAnsi"/>
          <w:b/>
          <w:noProof/>
          <w:sz w:val="144"/>
          <w:szCs w:val="144"/>
          <w:lang w:val="es-ES"/>
        </w:rPr>
        <w:t xml:space="preserve">   FIIREDOWN</w:t>
      </w: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 w:rsidP="003C4FFE">
      <w:pPr>
        <w:pStyle w:val="Ttulo1"/>
        <w:numPr>
          <w:ilvl w:val="0"/>
          <w:numId w:val="0"/>
        </w:numPr>
        <w:ind w:left="432"/>
      </w:pPr>
      <w:r>
        <w:t>Nombre del Proyecto:</w:t>
      </w:r>
    </w:p>
    <w:p w:rsidR="003C4FFE" w:rsidRDefault="003C4FFE" w:rsidP="003C4FFE">
      <w:pPr>
        <w:pStyle w:val="Prrafodelista"/>
        <w:numPr>
          <w:ilvl w:val="0"/>
          <w:numId w:val="15"/>
        </w:numPr>
        <w:rPr>
          <w:sz w:val="24"/>
        </w:rPr>
      </w:pPr>
      <w:r w:rsidRPr="003C4FFE">
        <w:rPr>
          <w:sz w:val="24"/>
        </w:rPr>
        <w:t>FIIREDOWN.</w:t>
      </w:r>
    </w:p>
    <w:p w:rsidR="00187592" w:rsidRDefault="00187592" w:rsidP="00187592">
      <w:pPr>
        <w:pStyle w:val="Prrafodelista"/>
        <w:rPr>
          <w:sz w:val="24"/>
        </w:rPr>
      </w:pPr>
    </w:p>
    <w:p w:rsidR="00187592" w:rsidRPr="003C4FFE" w:rsidRDefault="00187592" w:rsidP="00187592">
      <w:pPr>
        <w:pStyle w:val="Prrafodelista"/>
        <w:rPr>
          <w:sz w:val="24"/>
        </w:rPr>
      </w:pPr>
    </w:p>
    <w:p w:rsidR="003C4FFE" w:rsidRPr="003C4FFE" w:rsidRDefault="003C4FFE" w:rsidP="003C4FFE">
      <w:pPr>
        <w:pStyle w:val="Ttulo1"/>
        <w:numPr>
          <w:ilvl w:val="0"/>
          <w:numId w:val="0"/>
        </w:numPr>
        <w:ind w:left="432"/>
      </w:pPr>
      <w:r w:rsidRPr="003C4FFE">
        <w:t>Equipo de desarrollo:</w:t>
      </w:r>
    </w:p>
    <w:p w:rsidR="003C4FFE" w:rsidRDefault="00295B36" w:rsidP="003C4FFE">
      <w:pPr>
        <w:pStyle w:val="Textbody"/>
        <w:numPr>
          <w:ilvl w:val="0"/>
          <w:numId w:val="15"/>
        </w:numPr>
        <w:tabs>
          <w:tab w:val="left" w:pos="5025"/>
        </w:tabs>
      </w:pPr>
      <w:r>
        <w:t>SANTIAGO</w:t>
      </w:r>
      <w:r w:rsidR="00187592">
        <w:t xml:space="preserve"> RODRIGUEZ</w:t>
      </w:r>
    </w:p>
    <w:p w:rsidR="00187592" w:rsidRDefault="00187592" w:rsidP="003C4FFE">
      <w:pPr>
        <w:pStyle w:val="Textbody"/>
        <w:numPr>
          <w:ilvl w:val="0"/>
          <w:numId w:val="15"/>
        </w:numPr>
        <w:tabs>
          <w:tab w:val="left" w:pos="5025"/>
        </w:tabs>
      </w:pPr>
      <w:r>
        <w:t>JULIÁN MOLINERIS</w:t>
      </w:r>
    </w:p>
    <w:p w:rsidR="00187592" w:rsidRDefault="00187592" w:rsidP="00187592">
      <w:pPr>
        <w:pStyle w:val="Textbody"/>
        <w:numPr>
          <w:ilvl w:val="0"/>
          <w:numId w:val="15"/>
        </w:numPr>
        <w:tabs>
          <w:tab w:val="left" w:pos="5025"/>
        </w:tabs>
      </w:pPr>
      <w:r>
        <w:t>RICARDO ARMAS</w:t>
      </w:r>
    </w:p>
    <w:p w:rsidR="00187592" w:rsidRDefault="00187592" w:rsidP="00187592">
      <w:pPr>
        <w:pStyle w:val="Textbody"/>
        <w:numPr>
          <w:ilvl w:val="0"/>
          <w:numId w:val="15"/>
        </w:numPr>
        <w:tabs>
          <w:tab w:val="left" w:pos="5025"/>
        </w:tabs>
      </w:pPr>
      <w:r>
        <w:t>LUCRECIA RICCIARDI</w:t>
      </w:r>
    </w:p>
    <w:p w:rsidR="00187592" w:rsidRPr="003C4FFE" w:rsidRDefault="00187592" w:rsidP="00187592">
      <w:pPr>
        <w:pStyle w:val="Textbody"/>
        <w:tabs>
          <w:tab w:val="left" w:pos="5025"/>
        </w:tabs>
        <w:ind w:left="720"/>
      </w:pPr>
    </w:p>
    <w:p w:rsidR="00187592" w:rsidRDefault="00187592" w:rsidP="00187592">
      <w:pPr>
        <w:pStyle w:val="Ttulo2"/>
        <w:numPr>
          <w:ilvl w:val="0"/>
          <w:numId w:val="0"/>
        </w:numPr>
        <w:rPr>
          <w:rFonts w:ascii="Liberation Serif" w:eastAsia="Droid Sans Fallback" w:hAnsi="Liberation Serif" w:cs="FreeSans"/>
          <w:b w:val="0"/>
          <w:bCs w:val="0"/>
          <w:smallCaps w:val="0"/>
          <w:color w:val="auto"/>
          <w:kern w:val="3"/>
          <w:sz w:val="36"/>
          <w:szCs w:val="36"/>
          <w:lang w:val="es-ES" w:eastAsia="zh-CN" w:bidi="hi-IN"/>
        </w:rPr>
      </w:pPr>
    </w:p>
    <w:p w:rsidR="00187592" w:rsidRDefault="003C4FFE" w:rsidP="00187592">
      <w:pPr>
        <w:pStyle w:val="Ttulo2"/>
        <w:numPr>
          <w:ilvl w:val="0"/>
          <w:numId w:val="0"/>
        </w:numPr>
        <w:rPr>
          <w:u w:val="single"/>
        </w:rPr>
      </w:pPr>
      <w:proofErr w:type="spellStart"/>
      <w:r w:rsidRPr="00187592">
        <w:rPr>
          <w:u w:val="single"/>
        </w:rPr>
        <w:t>Breve</w:t>
      </w:r>
      <w:proofErr w:type="spellEnd"/>
      <w:r w:rsidRPr="00187592">
        <w:rPr>
          <w:u w:val="single"/>
        </w:rPr>
        <w:t xml:space="preserve"> </w:t>
      </w:r>
      <w:proofErr w:type="spellStart"/>
      <w:r w:rsidRPr="00187592">
        <w:rPr>
          <w:u w:val="single"/>
        </w:rPr>
        <w:t>Descripción</w:t>
      </w:r>
      <w:proofErr w:type="spellEnd"/>
      <w:r w:rsidR="00187592">
        <w:rPr>
          <w:u w:val="single"/>
        </w:rPr>
        <w:t>:</w:t>
      </w:r>
    </w:p>
    <w:p w:rsidR="00295B36" w:rsidRDefault="00295B36" w:rsidP="00295B36">
      <w:pPr>
        <w:rPr>
          <w:lang w:val="es-ES"/>
        </w:rPr>
      </w:pPr>
      <w:r w:rsidRPr="00295B36">
        <w:rPr>
          <w:lang w:val="es-ES"/>
        </w:rPr>
        <w:t xml:space="preserve">FIIREDOWN es una </w:t>
      </w:r>
      <w:proofErr w:type="spellStart"/>
      <w:r w:rsidRPr="00295B36">
        <w:rPr>
          <w:lang w:val="es-ES"/>
        </w:rPr>
        <w:t>aplicacion</w:t>
      </w:r>
      <w:proofErr w:type="spellEnd"/>
      <w:r w:rsidRPr="00295B36">
        <w:rPr>
          <w:lang w:val="es-ES"/>
        </w:rPr>
        <w:t xml:space="preserve"> que </w:t>
      </w:r>
      <w:proofErr w:type="spellStart"/>
      <w:r w:rsidRPr="00295B36">
        <w:rPr>
          <w:lang w:val="es-ES"/>
        </w:rPr>
        <w:t>permit</w:t>
      </w:r>
      <w:r w:rsidR="00882599">
        <w:rPr>
          <w:lang w:val="es-ES"/>
        </w:rPr>
        <w:t>ira</w:t>
      </w:r>
      <w:proofErr w:type="spellEnd"/>
      <w:r w:rsidR="00882599">
        <w:rPr>
          <w:lang w:val="es-ES"/>
        </w:rPr>
        <w:t xml:space="preserve"> a cualquier usuario de Smartphone</w:t>
      </w:r>
      <w:r w:rsidR="00E01488">
        <w:rPr>
          <w:lang w:val="es-ES"/>
        </w:rPr>
        <w:t>:</w:t>
      </w:r>
    </w:p>
    <w:p w:rsidR="00E01488" w:rsidRDefault="00E01488" w:rsidP="00E01488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Visualizar en </w:t>
      </w:r>
      <w:r w:rsidR="00882599">
        <w:rPr>
          <w:lang w:val="es-ES"/>
        </w:rPr>
        <w:t>un mapa las zonas de riesgo de i</w:t>
      </w:r>
      <w:r>
        <w:rPr>
          <w:lang w:val="es-ES"/>
        </w:rPr>
        <w:t>ncendios</w:t>
      </w:r>
    </w:p>
    <w:p w:rsidR="00E01488" w:rsidRDefault="00882599" w:rsidP="00E01488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Alertar sobre un i</w:t>
      </w:r>
      <w:r w:rsidR="00E01488">
        <w:rPr>
          <w:lang w:val="es-ES"/>
        </w:rPr>
        <w:t>ncendio</w:t>
      </w:r>
      <w:r>
        <w:rPr>
          <w:lang w:val="es-ES"/>
        </w:rPr>
        <w:t>.</w:t>
      </w:r>
    </w:p>
    <w:p w:rsidR="00E01488" w:rsidRDefault="00E01488" w:rsidP="00E01488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Seguir una serie de pasos y sugerencias para encender fuego</w:t>
      </w:r>
    </w:p>
    <w:p w:rsidR="00E01488" w:rsidRPr="00E01488" w:rsidRDefault="00E01488" w:rsidP="00E01488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Ser informado cuando ingrese a una zona de alto riesgo</w:t>
      </w:r>
    </w:p>
    <w:p w:rsidR="003C4FFE" w:rsidRDefault="003C4FFE" w:rsidP="003C4FFE">
      <w:pPr>
        <w:pStyle w:val="Standard"/>
      </w:pPr>
    </w:p>
    <w:p w:rsidR="003C4FFE" w:rsidRPr="00295B36" w:rsidRDefault="003C4FFE" w:rsidP="00187592">
      <w:pPr>
        <w:pStyle w:val="Ttulo2"/>
        <w:numPr>
          <w:ilvl w:val="0"/>
          <w:numId w:val="0"/>
        </w:numPr>
        <w:rPr>
          <w:u w:val="single"/>
          <w:lang w:val="es-ES"/>
        </w:rPr>
      </w:pPr>
      <w:r w:rsidRPr="00295B36">
        <w:rPr>
          <w:u w:val="single"/>
          <w:lang w:val="es-ES"/>
        </w:rPr>
        <w:t>Objetivos y visión a futuro</w:t>
      </w:r>
      <w:r w:rsidR="00187592" w:rsidRPr="00295B36">
        <w:rPr>
          <w:u w:val="single"/>
          <w:lang w:val="es-ES"/>
        </w:rPr>
        <w:t>:</w:t>
      </w:r>
    </w:p>
    <w:p w:rsidR="00882599" w:rsidRDefault="00E01488">
      <w:pPr>
        <w:rPr>
          <w:noProof/>
          <w:lang w:val="es-ES"/>
        </w:rPr>
      </w:pPr>
      <w:r>
        <w:rPr>
          <w:noProof/>
          <w:lang w:val="es-ES"/>
        </w:rPr>
        <w:t xml:space="preserve">El </w:t>
      </w:r>
      <w:r w:rsidR="00855C7D">
        <w:rPr>
          <w:noProof/>
          <w:lang w:val="es-ES"/>
        </w:rPr>
        <w:t>objetivo de FIIREDOWN es notificar a las autoridades y personal encargados sobre</w:t>
      </w:r>
      <w:r>
        <w:rPr>
          <w:noProof/>
          <w:lang w:val="es-ES"/>
        </w:rPr>
        <w:t xml:space="preserve"> incendios </w:t>
      </w:r>
      <w:r w:rsidR="00882599">
        <w:rPr>
          <w:noProof/>
          <w:lang w:val="es-ES"/>
        </w:rPr>
        <w:t xml:space="preserve">forestales </w:t>
      </w:r>
      <w:r>
        <w:rPr>
          <w:noProof/>
          <w:lang w:val="es-ES"/>
        </w:rPr>
        <w:t>con precision de ubicación para poder actuar con mayor rapidez y asi disminuir la zona afectada .</w:t>
      </w:r>
    </w:p>
    <w:p w:rsidR="00882599" w:rsidRDefault="00882599">
      <w:pPr>
        <w:rPr>
          <w:noProof/>
          <w:lang w:val="es-ES"/>
        </w:rPr>
      </w:pPr>
      <w:r>
        <w:rPr>
          <w:noProof/>
          <w:lang w:val="es-ES"/>
        </w:rPr>
        <w:t xml:space="preserve">Informar y alertar a las personas que esten transitando por alguna zona de riesgo  </w:t>
      </w:r>
    </w:p>
    <w:p w:rsidR="003C4FFE" w:rsidRDefault="00E01488">
      <w:pPr>
        <w:rPr>
          <w:noProof/>
          <w:lang w:val="es-ES"/>
        </w:rPr>
      </w:pPr>
      <w:r>
        <w:rPr>
          <w:noProof/>
          <w:lang w:val="es-ES"/>
        </w:rPr>
        <w:t xml:space="preserve"> Por otro lado, en conjunto con los sensores y la aplicación movil</w:t>
      </w:r>
    </w:p>
    <w:p w:rsidR="00E01488" w:rsidRDefault="00E01488">
      <w:pPr>
        <w:rPr>
          <w:noProof/>
          <w:lang w:val="es-ES"/>
        </w:rPr>
      </w:pPr>
    </w:p>
    <w:p w:rsidR="00E01488" w:rsidRDefault="00E01488">
      <w:pPr>
        <w:rPr>
          <w:noProof/>
          <w:lang w:val="es-ES"/>
        </w:rPr>
      </w:pPr>
    </w:p>
    <w:p w:rsidR="00E01488" w:rsidRDefault="00E01488">
      <w:pPr>
        <w:rPr>
          <w:noProof/>
          <w:lang w:val="es-ES"/>
        </w:rPr>
      </w:pPr>
    </w:p>
    <w:p w:rsidR="003C4FFE" w:rsidRDefault="00E01488">
      <w:pPr>
        <w:rPr>
          <w:noProof/>
          <w:lang w:val="es-ES"/>
        </w:rPr>
      </w:pPr>
      <w:r>
        <w:rPr>
          <w:noProof/>
          <w:lang w:val="es-ES"/>
        </w:rPr>
        <w:t xml:space="preserve">Nodos compuestos de </w:t>
      </w:r>
      <w:r w:rsidR="009C3C54">
        <w:rPr>
          <w:noProof/>
          <w:lang w:val="es-ES"/>
        </w:rPr>
        <w:t>sensores de humo, de temperatura, de humedad y una camara infrarroja para la deteccion temprana de incendios y para la recopilacion de informacion para generar estadisticas mas precisas sobr</w:t>
      </w:r>
      <w:r w:rsidR="00882599">
        <w:rPr>
          <w:noProof/>
          <w:lang w:val="es-ES"/>
        </w:rPr>
        <w:t>e los comienzos de estos</w:t>
      </w:r>
      <w:r w:rsidR="009C3C54">
        <w:rPr>
          <w:noProof/>
          <w:lang w:val="es-ES"/>
        </w:rPr>
        <w:t>.</w:t>
      </w:r>
    </w:p>
    <w:p w:rsidR="009C3C54" w:rsidRDefault="009C3C54">
      <w:pPr>
        <w:rPr>
          <w:noProof/>
          <w:lang w:val="es-ES"/>
        </w:rPr>
      </w:pPr>
      <w:r>
        <w:rPr>
          <w:noProof/>
          <w:lang w:val="es-ES"/>
        </w:rPr>
        <w:t xml:space="preserve">Comunicacion entre nodos, drones y servidor para que se envie una alerta inmediata a quienes corresponda  y el envio automatico de un drone a las coordenadas exactas donde se ubica el nodo </w:t>
      </w:r>
      <w:r w:rsidR="001A55FB">
        <w:rPr>
          <w:noProof/>
          <w:lang w:val="es-ES"/>
        </w:rPr>
        <w:t xml:space="preserve">que envio la alerta </w:t>
      </w:r>
      <w:r>
        <w:rPr>
          <w:noProof/>
          <w:lang w:val="es-ES"/>
        </w:rPr>
        <w:t>y asi visualizar con certeza si se trata de un incendio o de una ”falsa alarma”.</w:t>
      </w:r>
    </w:p>
    <w:p w:rsidR="009C3C54" w:rsidRDefault="009C3C54">
      <w:pPr>
        <w:rPr>
          <w:noProof/>
          <w:lang w:val="es-ES"/>
        </w:rPr>
      </w:pPr>
    </w:p>
    <w:p w:rsidR="00187592" w:rsidRDefault="00187592">
      <w:pPr>
        <w:rPr>
          <w:noProof/>
          <w:lang w:val="es-ES"/>
        </w:rPr>
      </w:pPr>
    </w:p>
    <w:p w:rsidR="00187592" w:rsidRDefault="00187592">
      <w:pPr>
        <w:rPr>
          <w:noProof/>
          <w:lang w:val="es-ES"/>
        </w:rPr>
      </w:pPr>
    </w:p>
    <w:p w:rsidR="003C4FFE" w:rsidRDefault="003C4FFE" w:rsidP="00187592">
      <w:pPr>
        <w:pStyle w:val="Ttulo1"/>
        <w:numPr>
          <w:ilvl w:val="0"/>
          <w:numId w:val="0"/>
        </w:numPr>
        <w:rPr>
          <w:noProof/>
          <w:lang w:val="es-ES"/>
        </w:rPr>
      </w:pPr>
    </w:p>
    <w:p w:rsidR="00187592" w:rsidRPr="00295B36" w:rsidRDefault="00187592" w:rsidP="00187592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  <w:r w:rsidRPr="00187592">
        <w:rPr>
          <w:u w:val="single"/>
          <w:lang w:val="es-ES"/>
        </w:rPr>
        <w:t>RECURSOS QUE DEMANDA:</w:t>
      </w:r>
    </w:p>
    <w:p w:rsidR="00187592" w:rsidRDefault="00187592" w:rsidP="00187592">
      <w:pPr>
        <w:pStyle w:val="Standard"/>
        <w:rPr>
          <w:u w:val="single"/>
        </w:rPr>
      </w:pPr>
    </w:p>
    <w:p w:rsidR="00295B36" w:rsidRDefault="00295B36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</w:p>
    <w:p w:rsidR="00295B36" w:rsidRDefault="00295B36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</w:p>
    <w:p w:rsidR="00295B36" w:rsidRDefault="00295B36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</w:p>
    <w:p w:rsidR="00295B36" w:rsidRDefault="00295B36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</w:p>
    <w:p w:rsidR="00295B36" w:rsidRDefault="00295B36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</w:p>
    <w:p w:rsidR="00187592" w:rsidRPr="00295B36" w:rsidRDefault="00187592" w:rsidP="00295B36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  <w:r w:rsidRPr="00295B36">
        <w:rPr>
          <w:u w:val="single"/>
          <w:lang w:val="es-ES"/>
        </w:rPr>
        <w:t>RECURSOS HUMANOS:</w:t>
      </w:r>
    </w:p>
    <w:p w:rsidR="00187592" w:rsidRDefault="009C3C54" w:rsidP="00187592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Para llevar a cabo FIIREDOWN </w:t>
      </w:r>
      <w:r w:rsidR="00882599">
        <w:rPr>
          <w:sz w:val="36"/>
          <w:szCs w:val="36"/>
        </w:rPr>
        <w:t>se necesitara u</w:t>
      </w:r>
      <w:r w:rsidR="00855C7D">
        <w:rPr>
          <w:sz w:val="36"/>
          <w:szCs w:val="36"/>
        </w:rPr>
        <w:t>n equipo</w:t>
      </w:r>
    </w:p>
    <w:p w:rsidR="00187592" w:rsidRPr="00295B36" w:rsidRDefault="00187592" w:rsidP="00187592">
      <w:pPr>
        <w:pStyle w:val="Ttulo2"/>
        <w:numPr>
          <w:ilvl w:val="0"/>
          <w:numId w:val="0"/>
        </w:numPr>
        <w:ind w:left="576" w:hanging="576"/>
        <w:rPr>
          <w:u w:val="single"/>
          <w:lang w:val="es-ES"/>
        </w:rPr>
      </w:pPr>
      <w:r w:rsidRPr="00295B36">
        <w:rPr>
          <w:u w:val="single"/>
          <w:lang w:val="es-ES"/>
        </w:rPr>
        <w:t>RECURSOS MATERIALES:</w:t>
      </w:r>
    </w:p>
    <w:p w:rsidR="00187592" w:rsidRPr="009C3C54" w:rsidRDefault="00855C7D" w:rsidP="00187592">
      <w:pPr>
        <w:pStyle w:val="Standard"/>
        <w:rPr>
          <w:szCs w:val="36"/>
        </w:rPr>
      </w:pPr>
      <w:r>
        <w:rPr>
          <w:szCs w:val="36"/>
        </w:rPr>
        <w:t xml:space="preserve">Los nodos estarán instalados en zonas estratégicas para detectar los inicios de incendios antes de producirse la llama y </w:t>
      </w:r>
      <w:proofErr w:type="spellStart"/>
      <w:r>
        <w:rPr>
          <w:szCs w:val="36"/>
        </w:rPr>
        <w:t>asi</w:t>
      </w:r>
      <w:proofErr w:type="spellEnd"/>
      <w:r>
        <w:rPr>
          <w:szCs w:val="36"/>
        </w:rPr>
        <w:t xml:space="preserve"> evitar que se desencadene un incendio masivo. Como mencionamos antes los nodos estarán compuestos de 3 sensores y una cámara alimentados por una celda fotovoltaica. Esto </w:t>
      </w:r>
      <w:r w:rsidR="008B2274">
        <w:rPr>
          <w:szCs w:val="36"/>
        </w:rPr>
        <w:t>nos permitirá que el mantenimiento sea casi nulo.</w:t>
      </w:r>
    </w:p>
    <w:p w:rsidR="00187592" w:rsidRPr="00295B36" w:rsidRDefault="00187592" w:rsidP="00187592">
      <w:pPr>
        <w:pStyle w:val="Ttulo2"/>
        <w:numPr>
          <w:ilvl w:val="0"/>
          <w:numId w:val="0"/>
        </w:numPr>
        <w:rPr>
          <w:u w:val="single"/>
          <w:lang w:val="es-ES"/>
        </w:rPr>
      </w:pPr>
      <w:r w:rsidRPr="00295B36">
        <w:rPr>
          <w:u w:val="single"/>
          <w:lang w:val="es-ES"/>
        </w:rPr>
        <w:lastRenderedPageBreak/>
        <w:t>RECURSOS NATURALES:</w:t>
      </w:r>
    </w:p>
    <w:p w:rsidR="00187592" w:rsidRDefault="00187592" w:rsidP="00187592">
      <w:pPr>
        <w:pStyle w:val="Standard"/>
        <w:rPr>
          <w:sz w:val="36"/>
          <w:szCs w:val="36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u w:val="single"/>
          <w:shd w:val="clear" w:color="auto" w:fill="FFFFFF"/>
        </w:rPr>
      </w:pPr>
    </w:p>
    <w:p w:rsidR="00187592" w:rsidRDefault="00187592" w:rsidP="00187592">
      <w:pPr>
        <w:pStyle w:val="Standard"/>
        <w:rPr>
          <w:shd w:val="clear" w:color="auto" w:fill="FFFFFF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FF"/>
        </w:rPr>
      </w:pPr>
    </w:p>
    <w:p w:rsidR="00187592" w:rsidRDefault="00187592" w:rsidP="00187592">
      <w:pPr>
        <w:pStyle w:val="Textbody"/>
      </w:pPr>
      <w:r>
        <w:rPr>
          <w:sz w:val="36"/>
          <w:szCs w:val="36"/>
          <w:u w:val="single"/>
          <w:shd w:val="clear" w:color="auto" w:fill="FFFFFF"/>
        </w:rPr>
        <w:t>El proyecto consiste en los siguientes pasos:</w:t>
      </w:r>
      <w:r>
        <w:rPr>
          <w:sz w:val="36"/>
          <w:szCs w:val="36"/>
          <w:shd w:val="clear" w:color="auto" w:fill="FFFFFF"/>
        </w:rPr>
        <w:br/>
      </w:r>
    </w:p>
    <w:p w:rsidR="00187592" w:rsidRDefault="00187592" w:rsidP="00187592">
      <w:pPr>
        <w:pStyle w:val="Standard"/>
        <w:pageBreakBefore/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 xml:space="preserve">Aplicación </w:t>
      </w:r>
      <w:proofErr w:type="spellStart"/>
      <w:r>
        <w:rPr>
          <w:sz w:val="36"/>
          <w:szCs w:val="36"/>
          <w:u w:val="single"/>
        </w:rPr>
        <w:t>Arduino</w:t>
      </w:r>
      <w:proofErr w:type="spellEnd"/>
      <w:r>
        <w:rPr>
          <w:sz w:val="36"/>
          <w:szCs w:val="36"/>
          <w:u w:val="single"/>
        </w:rPr>
        <w:t>:</w:t>
      </w:r>
    </w:p>
    <w:p w:rsidR="00187592" w:rsidRDefault="00187592" w:rsidP="00187592">
      <w:pPr>
        <w:pStyle w:val="Textbody"/>
      </w:pPr>
    </w:p>
    <w:p w:rsidR="00187592" w:rsidRDefault="00187592" w:rsidP="00187592">
      <w:pPr>
        <w:pStyle w:val="Standard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Aplicación Android:</w:t>
      </w:r>
    </w:p>
    <w:p w:rsidR="00187592" w:rsidRDefault="00187592" w:rsidP="00187592">
      <w:pPr>
        <w:pStyle w:val="Standard"/>
        <w:rPr>
          <w:sz w:val="36"/>
          <w:szCs w:val="36"/>
          <w:u w:val="single"/>
        </w:rPr>
      </w:pPr>
    </w:p>
    <w:p w:rsidR="00187592" w:rsidRDefault="00187592" w:rsidP="00187592">
      <w:pPr>
        <w:pStyle w:val="Standard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Innovación en la solución</w:t>
      </w:r>
      <w:bookmarkStart w:id="0" w:name="_GoBack"/>
      <w:bookmarkEnd w:id="0"/>
      <w:r>
        <w:rPr>
          <w:sz w:val="36"/>
          <w:szCs w:val="36"/>
          <w:u w:val="single"/>
        </w:rPr>
        <w:t>:</w:t>
      </w:r>
    </w:p>
    <w:p w:rsidR="00187592" w:rsidRDefault="00187592" w:rsidP="00187592">
      <w:pPr>
        <w:pStyle w:val="Standard"/>
        <w:rPr>
          <w:sz w:val="36"/>
          <w:szCs w:val="36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187592" w:rsidRDefault="00187592" w:rsidP="00187592">
      <w:pPr>
        <w:pStyle w:val="Standard"/>
        <w:rPr>
          <w:sz w:val="36"/>
          <w:szCs w:val="36"/>
          <w:shd w:val="clear" w:color="auto" w:fill="FFFF99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Default="003C4FFE">
      <w:pPr>
        <w:rPr>
          <w:noProof/>
          <w:lang w:val="es-ES"/>
        </w:rPr>
      </w:pPr>
    </w:p>
    <w:p w:rsidR="003C4FFE" w:rsidRPr="000E72EE" w:rsidRDefault="003C4FFE">
      <w:pPr>
        <w:rPr>
          <w:noProof/>
          <w:lang w:val="es-ES"/>
        </w:rPr>
      </w:pPr>
    </w:p>
    <w:sectPr w:rsidR="003C4FFE" w:rsidRPr="000E72EE" w:rsidSect="00386C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394" w:rsidRDefault="00AC6394" w:rsidP="00F56E8D">
      <w:pPr>
        <w:spacing w:after="0" w:line="240" w:lineRule="auto"/>
      </w:pPr>
      <w:r>
        <w:separator/>
      </w:r>
    </w:p>
  </w:endnote>
  <w:endnote w:type="continuationSeparator" w:id="0">
    <w:p w:rsidR="00AC6394" w:rsidRDefault="00AC6394" w:rsidP="00F5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FFE" w:rsidRDefault="003C4FFE">
    <w:pPr>
      <w:pStyle w:val="Piedepgina"/>
    </w:pPr>
    <w:r>
      <w:t xml:space="preserve"> </w:t>
    </w:r>
    <w:r>
      <w:tab/>
    </w:r>
    <w:r>
      <w:tab/>
      <w:t xml:space="preserve">  </w:t>
    </w:r>
    <w:r>
      <w:tab/>
    </w:r>
    <w:r>
      <w:tab/>
    </w:r>
    <w:r>
      <w:tab/>
      <w:t xml:space="preserve">   </w:t>
    </w:r>
    <w:r>
      <w:tab/>
      <w:t xml:space="preserve">  Alerta! ¡</w:t>
    </w:r>
    <w:proofErr w:type="spellStart"/>
    <w:r>
      <w:t>Peligro</w:t>
    </w:r>
    <w:proofErr w:type="spellEnd"/>
    <w:r>
      <w:t>!</w:t>
    </w:r>
    <w:r w:rsidR="00295B36">
      <w:t xml:space="preserve"> - </w:t>
    </w:r>
    <w:r>
      <w:t>FIIREDOWN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394" w:rsidRDefault="00AC6394" w:rsidP="00F56E8D">
      <w:pPr>
        <w:spacing w:after="0" w:line="240" w:lineRule="auto"/>
      </w:pPr>
      <w:r>
        <w:separator/>
      </w:r>
    </w:p>
  </w:footnote>
  <w:footnote w:type="continuationSeparator" w:id="0">
    <w:p w:rsidR="00AC6394" w:rsidRDefault="00AC6394" w:rsidP="00F5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FFE" w:rsidRDefault="003C4FFE">
    <w:pPr>
      <w:pStyle w:val="Encabezado"/>
    </w:pPr>
    <w:r>
      <w:rPr>
        <w:noProof/>
        <w:sz w:val="80"/>
        <w:szCs w:val="80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-382270</wp:posOffset>
          </wp:positionV>
          <wp:extent cx="1117600" cy="829310"/>
          <wp:effectExtent l="0" t="0" r="0" b="8890"/>
          <wp:wrapSquare wrapText="bothSides"/>
          <wp:docPr id="1" name="Ima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600" cy="829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93E"/>
    <w:multiLevelType w:val="hybridMultilevel"/>
    <w:tmpl w:val="27569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EEF7C13"/>
    <w:multiLevelType w:val="hybridMultilevel"/>
    <w:tmpl w:val="0B26233A"/>
    <w:lvl w:ilvl="0" w:tplc="5B6A6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36E5E"/>
    <w:multiLevelType w:val="multilevel"/>
    <w:tmpl w:val="A0EC1888"/>
    <w:lvl w:ilvl="0">
      <w:numFmt w:val="bullet"/>
      <w:lvlText w:val="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>
    <w:nsid w:val="64607D47"/>
    <w:multiLevelType w:val="multilevel"/>
    <w:tmpl w:val="9E360A0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>
    <w:nsid w:val="7FAD5B97"/>
    <w:multiLevelType w:val="multilevel"/>
    <w:tmpl w:val="E3D4BB20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>
    <w:nsid w:val="7FF52733"/>
    <w:multiLevelType w:val="multilevel"/>
    <w:tmpl w:val="FA0435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F56E8D"/>
    <w:rsid w:val="000E72EE"/>
    <w:rsid w:val="00187592"/>
    <w:rsid w:val="001A55FB"/>
    <w:rsid w:val="00295B36"/>
    <w:rsid w:val="00386CE0"/>
    <w:rsid w:val="003C4FFE"/>
    <w:rsid w:val="003C69EC"/>
    <w:rsid w:val="00855C7D"/>
    <w:rsid w:val="00882599"/>
    <w:rsid w:val="008B2274"/>
    <w:rsid w:val="009C3C54"/>
    <w:rsid w:val="00AC6394"/>
    <w:rsid w:val="00B1310C"/>
    <w:rsid w:val="00E01488"/>
    <w:rsid w:val="00F5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E0"/>
  </w:style>
  <w:style w:type="paragraph" w:styleId="Ttulo1">
    <w:name w:val="heading 1"/>
    <w:basedOn w:val="Normal"/>
    <w:next w:val="Normal"/>
    <w:link w:val="Ttulo1Car"/>
    <w:uiPriority w:val="9"/>
    <w:qFormat/>
    <w:rsid w:val="00386CE0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CE0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CE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CE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CE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CE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CE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CE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CE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6C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C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C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86CE0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386C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86C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86C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C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CE0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CE0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C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C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C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386CE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86CE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86CE0"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sid w:val="00386CE0"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386C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86CE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C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CE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sid w:val="00386CE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86CE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86CE0"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86CE0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6CE0"/>
    <w:pPr>
      <w:outlineLvl w:val="9"/>
    </w:pPr>
  </w:style>
  <w:style w:type="paragraph" w:styleId="Sinespaciado">
    <w:name w:val="No Spacing"/>
    <w:uiPriority w:val="1"/>
    <w:qFormat/>
    <w:rsid w:val="00386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86C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6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E8D"/>
  </w:style>
  <w:style w:type="paragraph" w:styleId="Piedepgina">
    <w:name w:val="footer"/>
    <w:basedOn w:val="Normal"/>
    <w:link w:val="PiedepginaCar"/>
    <w:uiPriority w:val="99"/>
    <w:unhideWhenUsed/>
    <w:rsid w:val="00F56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E8D"/>
  </w:style>
  <w:style w:type="paragraph" w:customStyle="1" w:styleId="Standard">
    <w:name w:val="Standard"/>
    <w:rsid w:val="003C4FF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paragraph" w:customStyle="1" w:styleId="Textbody">
    <w:name w:val="Text body"/>
    <w:basedOn w:val="Standard"/>
    <w:rsid w:val="003C4FFE"/>
    <w:pPr>
      <w:spacing w:after="140" w:line="28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iki7o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</TotalTime>
  <Pages>6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molineris</dc:creator>
  <cp:lastModifiedBy>Sanlau</cp:lastModifiedBy>
  <cp:revision>2</cp:revision>
  <dcterms:created xsi:type="dcterms:W3CDTF">2017-04-30T17:23:00Z</dcterms:created>
  <dcterms:modified xsi:type="dcterms:W3CDTF">2017-04-30T17:23:00Z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